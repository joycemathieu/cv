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4410"/>
        <w:gridCol w:w="63"/>
        <w:gridCol w:w="4820"/>
      </w:tblGrid>
      <w:tr w:rsidR="008D4C89" w14:paraId="5EB92910" w14:textId="77777777" w:rsidTr="00EA2A43">
        <w:trPr>
          <w:trHeight w:val="3300"/>
        </w:trPr>
        <w:tc>
          <w:tcPr>
            <w:tcW w:w="5040" w:type="dxa"/>
            <w:gridSpan w:val="2"/>
            <w:tcMar>
              <w:left w:w="288" w:type="dxa"/>
            </w:tcMar>
          </w:tcPr>
          <w:p w14:paraId="05C2E423" w14:textId="77777777" w:rsidR="008D4C89" w:rsidRDefault="008D4C89" w:rsidP="00BD7651">
            <w:r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37F3BAF" wp14:editId="54FD772A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-84455</wp:posOffset>
                      </wp:positionV>
                      <wp:extent cx="2077213" cy="2065020"/>
                      <wp:effectExtent l="0" t="0" r="18415" b="11430"/>
                      <wp:wrapNone/>
                      <wp:docPr id="34" name="Groupe 34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7213" cy="2065020"/>
                                <a:chOff x="0" y="0"/>
                                <a:chExt cx="3028950" cy="3011170"/>
                              </a:xfr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g:grpSpPr>
                            <pic:pic xmlns:pic="http://schemas.openxmlformats.org/drawingml/2006/picture">
                              <pic:nvPicPr>
                                <pic:cNvPr id="38" name="Image 10" descr="Espace réservé à la photo, photo représentant l’œil d’un homme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3011805" cy="301117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  <wps:wsp>
                              <wps:cNvPr id="39" name="Rectangle 17" descr="Bordure blanche"/>
                              <wps:cNvSpPr/>
                              <wps:spPr>
                                <a:xfrm>
                                  <a:off x="0" y="0"/>
                                  <a:ext cx="3028950" cy="300037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F05883" id="Groupe 34" o:spid="_x0000_s1026" alt="élément décoratif" style="position:absolute;margin-left:25.8pt;margin-top:-6.65pt;width:163.55pt;height:162.6pt;z-index:251658240" coordsize="30289,30111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" o:spid="_x0000_s1027" type="#_x0000_t75" alt="Espace réservé à la photo, photo représentant l’œil d’un homme" style="position:absolute;width:30118;height:30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">
                        <v:imagedata r:id="rId12" o:title="Espace réservé à la photo, photo représentant l’œil d’un homme"/>
                      </v:shape>
                      <v:rect id="Rectangle 17" o:spid="_x0000_s1028" alt="Bordure blanche" style="position:absolute;width:30289;height:30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" filled="f" strokecolor="white [3212]" strokeweight="1pt"/>
                    </v:group>
                  </w:pict>
                </mc:Fallback>
              </mc:AlternateContent>
            </w:r>
          </w:p>
        </w:tc>
        <w:tc>
          <w:tcPr>
            <w:tcW w:w="63" w:type="dxa"/>
            <w:vMerge w:val="restart"/>
          </w:tcPr>
          <w:p w14:paraId="20B6D0D5" w14:textId="1CD08B24" w:rsidR="008D4C89" w:rsidRDefault="0043524E" w:rsidP="008064DE">
            <w:r w:rsidRPr="00F4731D">
              <w:rPr>
                <w:noProof/>
                <w:lang w:bidi="fr-FR"/>
              </w:rPr>
              <w:drawing>
                <wp:anchor distT="0" distB="0" distL="114300" distR="114300" simplePos="0" relativeHeight="251661312" behindDoc="0" locked="0" layoutInCell="1" allowOverlap="1" wp14:anchorId="4D15945C" wp14:editId="1A50943F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5758180</wp:posOffset>
                  </wp:positionV>
                  <wp:extent cx="491490" cy="491490"/>
                  <wp:effectExtent l="0" t="0" r="0" b="0"/>
                  <wp:wrapNone/>
                  <wp:docPr id="121" name="Graphisme 120" descr="Icône de clé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sme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  <w:vMerge w:val="restart"/>
          </w:tcPr>
          <w:p w14:paraId="3F4CDF5A" w14:textId="1A3A2153" w:rsidR="008D4C89" w:rsidRPr="00B72D6F" w:rsidRDefault="001D45D5" w:rsidP="00B72D6F">
            <w:pPr>
              <w:pStyle w:val="Titre1"/>
              <w:rPr>
                <w:b w:val="0"/>
              </w:rPr>
            </w:pPr>
            <w:sdt>
              <w:sdtPr>
                <w:rPr>
                  <w:b w:val="0"/>
                </w:rPr>
                <w:id w:val="-1359042588"/>
                <w:placeholder>
                  <w:docPart w:val="6306B299009E41D0B3538FEA59B68C49"/>
                </w:placeholder>
                <w:temporary/>
                <w:showingPlcHdr/>
                <w15:appearance w15:val="hidden"/>
              </w:sdtPr>
              <w:sdtEndPr/>
              <w:sdtContent>
                <w:r w:rsidR="008D4C89" w:rsidRPr="00B72D6F">
                  <w:rPr>
                    <w:rStyle w:val="Titre1Car"/>
                    <w:b/>
                    <w:lang w:bidi="fr-FR"/>
                  </w:rPr>
                  <w:t>Expérience</w:t>
                </w:r>
              </w:sdtContent>
            </w:sdt>
            <w:r w:rsidR="0043524E" w:rsidRPr="0043524E">
              <w:rPr>
                <w:bCs/>
              </w:rPr>
              <w:t>s</w:t>
            </w:r>
          </w:p>
          <w:p w14:paraId="7A490497" w14:textId="430672C7" w:rsidR="0043524E" w:rsidRDefault="0043524E" w:rsidP="0043524E">
            <w:pPr>
              <w:pStyle w:val="Datescls"/>
            </w:pPr>
            <w:r>
              <w:t>2016-2018</w:t>
            </w:r>
          </w:p>
          <w:p w14:paraId="696E02A6" w14:textId="5CBEAC0C" w:rsidR="0043524E" w:rsidRPr="0043524E" w:rsidRDefault="0043524E" w:rsidP="0043524E">
            <w:pPr>
              <w:pStyle w:val="Coordonnes0"/>
            </w:pPr>
            <w:r w:rsidRPr="0043524E">
              <w:t>Infographiste patenté</w:t>
            </w:r>
          </w:p>
          <w:p w14:paraId="470F3D4C" w14:textId="011769F8" w:rsidR="00B10F45" w:rsidRDefault="00EA2A43" w:rsidP="00401D3B">
            <w:pPr>
              <w:pStyle w:val="Datescls"/>
            </w:pPr>
            <w:r>
              <w:t>201</w:t>
            </w:r>
            <w:r w:rsidR="00401D3B">
              <w:t>5</w:t>
            </w:r>
            <w:r>
              <w:t>-201</w:t>
            </w:r>
            <w:r w:rsidR="00401D3B">
              <w:t>6</w:t>
            </w:r>
          </w:p>
          <w:p w14:paraId="4BBC24E7" w14:textId="7B396550" w:rsidR="00EA2A43" w:rsidRPr="00EA2A43" w:rsidRDefault="00EA2A43" w:rsidP="00337E6D">
            <w:pPr>
              <w:pStyle w:val="Nomdelasocit"/>
              <w:spacing w:after="0"/>
            </w:pPr>
            <w:r w:rsidRPr="00EA2A43">
              <w:t>Infographiste agence 6-com (société interne au Groupe Sopema).</w:t>
            </w:r>
          </w:p>
          <w:p w14:paraId="17F1D2DC" w14:textId="77777777" w:rsidR="00B10F45" w:rsidRDefault="00B10F45" w:rsidP="00337E6D">
            <w:pPr>
              <w:pStyle w:val="Nomdelasocit"/>
              <w:spacing w:after="0"/>
              <w:rPr>
                <w:sz w:val="18"/>
                <w:szCs w:val="18"/>
              </w:rPr>
            </w:pPr>
          </w:p>
          <w:p w14:paraId="34348664" w14:textId="4D4BFB6C" w:rsidR="00214324" w:rsidRDefault="00B10F45" w:rsidP="00214324">
            <w:pPr>
              <w:pStyle w:val="Datescls"/>
            </w:pPr>
            <w:r w:rsidRPr="00214324">
              <w:t xml:space="preserve">2009 </w:t>
            </w:r>
            <w:r w:rsidR="00214324" w:rsidRPr="00214324">
              <w:t>–</w:t>
            </w:r>
            <w:r w:rsidRPr="00214324">
              <w:t xml:space="preserve"> 2020</w:t>
            </w:r>
            <w:r w:rsidR="00214324">
              <w:t xml:space="preserve">           </w:t>
            </w:r>
          </w:p>
          <w:p w14:paraId="5E60B9E7" w14:textId="3C1AC82D" w:rsidR="00B10F45" w:rsidRPr="00214324" w:rsidRDefault="00B10F45" w:rsidP="00337E6D">
            <w:pPr>
              <w:pStyle w:val="Nomdelasocit"/>
              <w:spacing w:after="0"/>
            </w:pPr>
            <w:r w:rsidRPr="00214324">
              <w:t xml:space="preserve">J’ai occupé </w:t>
            </w:r>
            <w:r w:rsidR="00214324">
              <w:t xml:space="preserve">plusieurs </w:t>
            </w:r>
            <w:r w:rsidRPr="00214324">
              <w:t xml:space="preserve">postes en </w:t>
            </w:r>
            <w:r w:rsidR="00214324">
              <w:t>qualité</w:t>
            </w:r>
            <w:r w:rsidRPr="00214324">
              <w:t xml:space="preserve"> </w:t>
            </w:r>
            <w:r w:rsidR="00214324">
              <w:t>d’</w:t>
            </w:r>
            <w:r w:rsidRPr="00214324">
              <w:t>assistante administrative</w:t>
            </w:r>
            <w:r w:rsidR="00214324">
              <w:t xml:space="preserve">, </w:t>
            </w:r>
            <w:r w:rsidRPr="00214324">
              <w:t>commerciale</w:t>
            </w:r>
            <w:r w:rsidR="00214324">
              <w:t>, juridique</w:t>
            </w:r>
            <w:r w:rsidRPr="00214324">
              <w:t>. C</w:t>
            </w:r>
            <w:r w:rsidR="00214324">
              <w:t>es expériences</w:t>
            </w:r>
            <w:r w:rsidRPr="00214324">
              <w:t xml:space="preserve"> m</w:t>
            </w:r>
            <w:r w:rsidR="00214324">
              <w:t>’</w:t>
            </w:r>
            <w:r w:rsidRPr="00214324">
              <w:t>on</w:t>
            </w:r>
            <w:r w:rsidR="00214324">
              <w:t>t</w:t>
            </w:r>
            <w:r w:rsidRPr="00214324">
              <w:t xml:space="preserve"> apporté</w:t>
            </w:r>
            <w:r w:rsidR="00214324">
              <w:t>e</w:t>
            </w:r>
            <w:r w:rsidRPr="00214324">
              <w:t xml:space="preserve"> rigueur, goût du travail en équipe, organisation, compétences managériales…</w:t>
            </w:r>
          </w:p>
          <w:p w14:paraId="0D938C2A" w14:textId="245F90AB" w:rsidR="008D4C89" w:rsidRDefault="001D45D5" w:rsidP="008064DE">
            <w:pPr>
              <w:pStyle w:val="Titre1"/>
            </w:pPr>
            <w:sdt>
              <w:sdtPr>
                <w:id w:val="1049110328"/>
                <w:placeholder>
                  <w:docPart w:val="20CC8124467F4716805962F262089C4E"/>
                </w:placeholder>
                <w:temporary/>
                <w:showingPlcHdr/>
                <w15:appearance w15:val="hidden"/>
              </w:sdtPr>
              <w:sdtEndPr/>
              <w:sdtContent>
                <w:r w:rsidR="008D4C89" w:rsidRPr="008064DE">
                  <w:rPr>
                    <w:lang w:bidi="fr-FR"/>
                  </w:rPr>
                  <w:t>Formation</w:t>
                </w:r>
              </w:sdtContent>
            </w:sdt>
          </w:p>
          <w:p w14:paraId="7074DA95" w14:textId="4B1EE1B5" w:rsidR="008D4C89" w:rsidRPr="00036450" w:rsidRDefault="009147C3" w:rsidP="008064DE">
            <w:pPr>
              <w:pStyle w:val="Datescls"/>
            </w:pPr>
            <w:r>
              <w:t>2015</w:t>
            </w:r>
            <w:r w:rsidR="001D406F">
              <w:t xml:space="preserve"> / obtenu</w:t>
            </w:r>
            <w:r w:rsidR="00FF6BDB">
              <w:t>e</w:t>
            </w:r>
          </w:p>
          <w:p w14:paraId="4887E2CC" w14:textId="501B5929" w:rsidR="007D0FB7" w:rsidRDefault="009147C3" w:rsidP="007D0FB7">
            <w:pPr>
              <w:pStyle w:val="Nomdelasocit"/>
              <w:spacing w:after="0"/>
            </w:pPr>
            <w:r>
              <w:t>Formation professionnelle communication visuelle</w:t>
            </w:r>
          </w:p>
          <w:p w14:paraId="443868F0" w14:textId="02850824" w:rsidR="007D0FB7" w:rsidRPr="008064DE" w:rsidRDefault="007D0FB7" w:rsidP="007D0FB7">
            <w:pPr>
              <w:pStyle w:val="Nomdelasocit"/>
              <w:spacing w:after="0"/>
            </w:pPr>
            <w:r>
              <w:t>Photoshop / Indesign / Illustrator….</w:t>
            </w:r>
          </w:p>
          <w:p w14:paraId="65B3C0DD" w14:textId="59A78017" w:rsidR="008D4C89" w:rsidRPr="00036450" w:rsidRDefault="007D0FB7" w:rsidP="00BD7651">
            <w:pPr>
              <w:pStyle w:val="Datescls"/>
            </w:pPr>
            <w:r>
              <w:t>200</w:t>
            </w:r>
            <w:r w:rsidR="001D406F">
              <w:t>8</w:t>
            </w:r>
            <w:r>
              <w:t xml:space="preserve"> - 200</w:t>
            </w:r>
            <w:r w:rsidR="001D406F">
              <w:t>9</w:t>
            </w:r>
            <w:r w:rsidR="008D4C89">
              <w:rPr>
                <w:lang w:bidi="fr-FR"/>
              </w:rPr>
              <w:t xml:space="preserve"> </w:t>
            </w:r>
            <w:r w:rsidR="001D406F">
              <w:rPr>
                <w:lang w:bidi="fr-FR"/>
              </w:rPr>
              <w:t>/</w:t>
            </w:r>
            <w:r w:rsidR="00FF6BDB">
              <w:rPr>
                <w:lang w:bidi="fr-FR"/>
              </w:rPr>
              <w:t xml:space="preserve"> Non terminée</w:t>
            </w:r>
          </w:p>
          <w:p w14:paraId="2127FF3E" w14:textId="40E0A5F3" w:rsidR="008D4C89" w:rsidRDefault="001D406F" w:rsidP="00BD7651">
            <w:pPr>
              <w:pStyle w:val="Nomdelasocit"/>
            </w:pPr>
            <w:r>
              <w:t>BTS Assistante de gestion PME-PMI (CCI)</w:t>
            </w:r>
          </w:p>
          <w:p w14:paraId="2092D8C0" w14:textId="7AC5CA98" w:rsidR="001D406F" w:rsidRPr="00036450" w:rsidRDefault="001D406F" w:rsidP="001D406F">
            <w:pPr>
              <w:pStyle w:val="Datescls"/>
            </w:pPr>
            <w:r>
              <w:t>2007 - 2008</w:t>
            </w:r>
            <w:r>
              <w:rPr>
                <w:lang w:bidi="fr-FR"/>
              </w:rPr>
              <w:t xml:space="preserve"> </w:t>
            </w:r>
            <w:r w:rsidR="00FF6BDB">
              <w:rPr>
                <w:lang w:bidi="fr-FR"/>
              </w:rPr>
              <w:t>obtenu</w:t>
            </w:r>
          </w:p>
          <w:p w14:paraId="4FE333FD" w14:textId="77777777" w:rsidR="008D4C89" w:rsidRDefault="001D406F" w:rsidP="00337E6D">
            <w:pPr>
              <w:pStyle w:val="Nomdelasocit"/>
            </w:pPr>
            <w:r>
              <w:t>Baccalauréat Economique et Social – optio</w:t>
            </w:r>
            <w:r w:rsidR="00EA2A43">
              <w:t xml:space="preserve">n </w:t>
            </w:r>
            <w:r>
              <w:t>S</w:t>
            </w:r>
            <w:r w:rsidR="00337E6D">
              <w:t>ES</w:t>
            </w:r>
          </w:p>
          <w:p w14:paraId="2495E2F8" w14:textId="77777777" w:rsidR="0043524E" w:rsidRDefault="0043524E" w:rsidP="00337E6D">
            <w:pPr>
              <w:pStyle w:val="Nomdelasocit"/>
            </w:pPr>
          </w:p>
          <w:p w14:paraId="6670615A" w14:textId="77777777" w:rsidR="0043524E" w:rsidRDefault="0043524E" w:rsidP="00337E6D">
            <w:pPr>
              <w:pStyle w:val="Nomdelasocit"/>
            </w:pPr>
          </w:p>
          <w:p w14:paraId="22219701" w14:textId="77777777" w:rsidR="0043524E" w:rsidRDefault="0043524E" w:rsidP="00337E6D">
            <w:pPr>
              <w:pStyle w:val="Nomdelasocit"/>
            </w:pPr>
          </w:p>
          <w:p w14:paraId="03D7CA53" w14:textId="77777777" w:rsidR="0043524E" w:rsidRDefault="0043524E" w:rsidP="0043524E">
            <w:pPr>
              <w:pStyle w:val="Datescls"/>
            </w:pPr>
            <w:r>
              <w:t>Managériale</w:t>
            </w:r>
          </w:p>
          <w:p w14:paraId="68C77B5D" w14:textId="77777777" w:rsidR="0043524E" w:rsidRPr="0043524E" w:rsidRDefault="0043524E" w:rsidP="00337E6D">
            <w:pPr>
              <w:pStyle w:val="Nomdelasocit"/>
              <w:rPr>
                <w:sz w:val="20"/>
                <w:szCs w:val="20"/>
              </w:rPr>
            </w:pPr>
            <w:r w:rsidRPr="0043524E">
              <w:rPr>
                <w:sz w:val="20"/>
                <w:szCs w:val="20"/>
              </w:rPr>
              <w:t>J’ai dirigé du personnel (jusqu’à 20 personnes), je m’occuper de la gestion des absences, de la formation sur site, des remplacements, de la gestion du matériel…</w:t>
            </w:r>
          </w:p>
          <w:p w14:paraId="49FE019E" w14:textId="77777777" w:rsidR="0043524E" w:rsidRDefault="0043524E" w:rsidP="0043524E">
            <w:pPr>
              <w:pStyle w:val="Datescls"/>
            </w:pPr>
            <w:r>
              <w:t>Photoshop</w:t>
            </w:r>
          </w:p>
          <w:p w14:paraId="405A96AF" w14:textId="77777777" w:rsidR="0043524E" w:rsidRPr="0043524E" w:rsidRDefault="0043524E" w:rsidP="00337E6D">
            <w:pPr>
              <w:pStyle w:val="Nomdelasocit"/>
              <w:rPr>
                <w:sz w:val="20"/>
                <w:szCs w:val="20"/>
              </w:rPr>
            </w:pPr>
            <w:r w:rsidRPr="0043524E">
              <w:rPr>
                <w:sz w:val="20"/>
                <w:szCs w:val="20"/>
              </w:rPr>
              <w:t xml:space="preserve">Gestion des visuels internes de la société (tête de </w:t>
            </w:r>
            <w:proofErr w:type="gramStart"/>
            <w:r w:rsidRPr="0043524E">
              <w:rPr>
                <w:sz w:val="20"/>
                <w:szCs w:val="20"/>
              </w:rPr>
              <w:t>gondole, ….</w:t>
            </w:r>
            <w:proofErr w:type="gramEnd"/>
            <w:r w:rsidRPr="0043524E">
              <w:rPr>
                <w:sz w:val="20"/>
                <w:szCs w:val="20"/>
              </w:rPr>
              <w:t>) et de la communication externe (4x3, catalogue…..)</w:t>
            </w:r>
          </w:p>
          <w:p w14:paraId="4D761A06" w14:textId="77777777" w:rsidR="0043524E" w:rsidRDefault="0043524E" w:rsidP="0043524E">
            <w:pPr>
              <w:pStyle w:val="Datescls"/>
            </w:pPr>
            <w:r>
              <w:t>Illustrator</w:t>
            </w:r>
          </w:p>
          <w:p w14:paraId="0FD6397B" w14:textId="2867D151" w:rsidR="0043524E" w:rsidRDefault="0043524E" w:rsidP="00337E6D">
            <w:pPr>
              <w:pStyle w:val="Nomdelasocit"/>
              <w:rPr>
                <w:sz w:val="20"/>
                <w:szCs w:val="20"/>
              </w:rPr>
            </w:pPr>
            <w:r w:rsidRPr="0043524E">
              <w:rPr>
                <w:sz w:val="20"/>
                <w:szCs w:val="20"/>
              </w:rPr>
              <w:t>Création de plusieurs logos par le biais de ce logiciel.</w:t>
            </w:r>
          </w:p>
          <w:p w14:paraId="31D5DBA8" w14:textId="2C302722" w:rsidR="0043524E" w:rsidRDefault="0043524E" w:rsidP="0043524E">
            <w:pPr>
              <w:pStyle w:val="Datescls"/>
            </w:pPr>
            <w:r>
              <w:t>Commerciale</w:t>
            </w:r>
          </w:p>
          <w:p w14:paraId="4E59FEFE" w14:textId="4AF88321" w:rsidR="0043524E" w:rsidRPr="0043524E" w:rsidRDefault="0043524E" w:rsidP="00337E6D">
            <w:pPr>
              <w:pStyle w:val="Nomdelasoci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le biais de ma patente ainsi que de mes postes en assistanat j’ai toujours travaillé en contact avec la clientèle.</w:t>
            </w:r>
          </w:p>
          <w:p w14:paraId="06E6C8FC" w14:textId="459F6AEF" w:rsidR="0043524E" w:rsidRPr="00BD7651" w:rsidRDefault="0043524E" w:rsidP="00337E6D">
            <w:pPr>
              <w:pStyle w:val="Nomdelasocit"/>
            </w:pPr>
          </w:p>
        </w:tc>
      </w:tr>
      <w:tr w:rsidR="008D4C89" w14:paraId="05490232" w14:textId="77777777" w:rsidTr="00EA2A43">
        <w:trPr>
          <w:trHeight w:val="1843"/>
        </w:trPr>
        <w:tc>
          <w:tcPr>
            <w:tcW w:w="5040" w:type="dxa"/>
            <w:gridSpan w:val="2"/>
            <w:tcMar>
              <w:left w:w="288" w:type="dxa"/>
            </w:tcMar>
          </w:tcPr>
          <w:p w14:paraId="00692987" w14:textId="1A5ECA0F" w:rsidR="008D4C89" w:rsidRDefault="0071393F" w:rsidP="00BD7651">
            <w:pPr>
              <w:pStyle w:val="Titre"/>
            </w:pPr>
            <w:r>
              <w:t>Joyce</w:t>
            </w:r>
          </w:p>
          <w:p w14:paraId="36222F52" w14:textId="77777777" w:rsidR="008D4C89" w:rsidRDefault="0071393F" w:rsidP="00BD7651">
            <w:pPr>
              <w:pStyle w:val="Titre"/>
            </w:pPr>
            <w:r>
              <w:t>MATHIEU</w:t>
            </w:r>
          </w:p>
          <w:p w14:paraId="79E653FB" w14:textId="77777777" w:rsidR="00214324" w:rsidRDefault="00214324" w:rsidP="00214324">
            <w:pPr>
              <w:rPr>
                <w:lang w:val="en-ZA"/>
              </w:rPr>
            </w:pPr>
          </w:p>
          <w:p w14:paraId="642F3C28" w14:textId="4749CD15" w:rsidR="006B1DF7" w:rsidRDefault="00214324" w:rsidP="00214324">
            <w:pPr>
              <w:rPr>
                <w:lang w:val="en-ZA"/>
              </w:rPr>
            </w:pPr>
            <w:r w:rsidRPr="003714DA">
              <w:t>Actuellement</w:t>
            </w:r>
            <w:r>
              <w:rPr>
                <w:lang w:val="en-ZA"/>
              </w:rPr>
              <w:t xml:space="preserve"> en </w:t>
            </w:r>
            <w:r w:rsidR="006B1DF7">
              <w:rPr>
                <w:lang w:val="en-ZA"/>
              </w:rPr>
              <w:t xml:space="preserve">réorientation professionnelle je </w:t>
            </w:r>
          </w:p>
          <w:p w14:paraId="35906EAA" w14:textId="77777777" w:rsidR="006B1DF7" w:rsidRDefault="006B1DF7" w:rsidP="00214324">
            <w:pPr>
              <w:rPr>
                <w:lang w:val="en-ZA"/>
              </w:rPr>
            </w:pPr>
            <w:r>
              <w:rPr>
                <w:lang w:val="en-ZA"/>
              </w:rPr>
              <w:t xml:space="preserve">recherche un stage afin de consolider et </w:t>
            </w:r>
          </w:p>
          <w:p w14:paraId="1B19E04E" w14:textId="77777777" w:rsidR="003714DA" w:rsidRDefault="003714DA" w:rsidP="00214324">
            <w:r>
              <w:rPr>
                <w:lang w:val="en-ZA"/>
              </w:rPr>
              <w:t>d</w:t>
            </w:r>
            <w:r>
              <w:t>évelopper mes connaissances acquises durant</w:t>
            </w:r>
          </w:p>
          <w:p w14:paraId="4E216EFC" w14:textId="77777777" w:rsidR="003714DA" w:rsidRDefault="003714DA" w:rsidP="00214324">
            <w:proofErr w:type="gramStart"/>
            <w:r>
              <w:t>les</w:t>
            </w:r>
            <w:proofErr w:type="gramEnd"/>
            <w:r>
              <w:t xml:space="preserve"> cours de ma formation professionnelle </w:t>
            </w:r>
          </w:p>
          <w:p w14:paraId="5D6AC3EF" w14:textId="04C2F1D3" w:rsidR="003714DA" w:rsidRPr="003714DA" w:rsidRDefault="003714DA" w:rsidP="00214324">
            <w:proofErr w:type="gramStart"/>
            <w:r>
              <w:t>continue</w:t>
            </w:r>
            <w:proofErr w:type="gramEnd"/>
            <w:r>
              <w:t>.</w:t>
            </w:r>
          </w:p>
        </w:tc>
        <w:tc>
          <w:tcPr>
            <w:tcW w:w="63" w:type="dxa"/>
            <w:vMerge/>
          </w:tcPr>
          <w:p w14:paraId="63EB81E3" w14:textId="77777777" w:rsidR="008D4C89" w:rsidRDefault="008D4C89" w:rsidP="008064DE"/>
        </w:tc>
        <w:tc>
          <w:tcPr>
            <w:tcW w:w="4820" w:type="dxa"/>
            <w:vMerge/>
          </w:tcPr>
          <w:p w14:paraId="5CE2D66D" w14:textId="77777777" w:rsidR="008D4C89" w:rsidRDefault="008D4C89" w:rsidP="008064DE"/>
        </w:tc>
      </w:tr>
      <w:tr w:rsidR="008D4C89" w14:paraId="5A6F406C" w14:textId="77777777" w:rsidTr="00EA2A43">
        <w:trPr>
          <w:trHeight w:val="68"/>
        </w:trPr>
        <w:tc>
          <w:tcPr>
            <w:tcW w:w="5040" w:type="dxa"/>
            <w:gridSpan w:val="2"/>
            <w:tcMar>
              <w:left w:w="288" w:type="dxa"/>
            </w:tcMar>
          </w:tcPr>
          <w:p w14:paraId="5CE5EF89" w14:textId="3FE0E3A3" w:rsidR="008D4C89" w:rsidRPr="00BD7651" w:rsidRDefault="008D4C89" w:rsidP="00BD7651">
            <w:pPr>
              <w:pStyle w:val="Titre"/>
              <w:rPr>
                <w:lang w:val="en-US"/>
              </w:rPr>
            </w:pPr>
          </w:p>
        </w:tc>
        <w:tc>
          <w:tcPr>
            <w:tcW w:w="63" w:type="dxa"/>
            <w:vMerge/>
          </w:tcPr>
          <w:p w14:paraId="7C233D86" w14:textId="77777777" w:rsidR="008D4C89" w:rsidRDefault="008D4C89" w:rsidP="008064DE"/>
        </w:tc>
        <w:tc>
          <w:tcPr>
            <w:tcW w:w="4820" w:type="dxa"/>
            <w:vMerge/>
          </w:tcPr>
          <w:p w14:paraId="6EFC26F4" w14:textId="77777777" w:rsidR="008D4C89" w:rsidRDefault="008D4C89" w:rsidP="008064DE"/>
        </w:tc>
      </w:tr>
      <w:tr w:rsidR="009A796B" w14:paraId="5910A65D" w14:textId="77777777" w:rsidTr="00EA2A43">
        <w:trPr>
          <w:trHeight w:val="792"/>
        </w:trPr>
        <w:tc>
          <w:tcPr>
            <w:tcW w:w="5040" w:type="dxa"/>
            <w:gridSpan w:val="2"/>
            <w:tcMar>
              <w:left w:w="288" w:type="dxa"/>
            </w:tcMar>
          </w:tcPr>
          <w:p w14:paraId="014885EE" w14:textId="78A68E4E" w:rsidR="009A796B" w:rsidRDefault="0056526B" w:rsidP="00BD7651">
            <w:pPr>
              <w:pStyle w:val="Titr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56526B">
              <w:rPr>
                <w:sz w:val="24"/>
                <w:szCs w:val="24"/>
                <w:lang w:val="en-US"/>
              </w:rPr>
              <w:t xml:space="preserve">Lien vers mon portfolio de </w:t>
            </w:r>
            <w:proofErr w:type="gramStart"/>
            <w:r w:rsidRPr="0056526B">
              <w:rPr>
                <w:sz w:val="24"/>
                <w:szCs w:val="24"/>
                <w:lang w:val="en-US"/>
              </w:rPr>
              <w:t>graphisme :</w:t>
            </w:r>
            <w:proofErr w:type="gramEnd"/>
          </w:p>
          <w:p w14:paraId="0546ED89" w14:textId="7A01DBB1" w:rsidR="0056526B" w:rsidRPr="0056526B" w:rsidRDefault="0056526B" w:rsidP="0056526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https://joycemathieugraphiste.weebly.com/</w:t>
            </w:r>
          </w:p>
        </w:tc>
        <w:tc>
          <w:tcPr>
            <w:tcW w:w="63" w:type="dxa"/>
            <w:vMerge/>
          </w:tcPr>
          <w:p w14:paraId="0D13615D" w14:textId="77777777" w:rsidR="009A796B" w:rsidRDefault="009A796B" w:rsidP="008064DE"/>
        </w:tc>
        <w:tc>
          <w:tcPr>
            <w:tcW w:w="4820" w:type="dxa"/>
            <w:vMerge/>
          </w:tcPr>
          <w:p w14:paraId="3B8ADB6D" w14:textId="77777777" w:rsidR="009A796B" w:rsidRDefault="009A796B" w:rsidP="008064DE"/>
        </w:tc>
      </w:tr>
      <w:tr w:rsidR="008D4C89" w14:paraId="79784F88" w14:textId="77777777" w:rsidTr="00EA2A43">
        <w:trPr>
          <w:trHeight w:val="1059"/>
        </w:trPr>
        <w:tc>
          <w:tcPr>
            <w:tcW w:w="630" w:type="dxa"/>
            <w:vAlign w:val="center"/>
          </w:tcPr>
          <w:p w14:paraId="79074AB8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fr-FR"/>
              </w:rPr>
              <w:drawing>
                <wp:inline distT="0" distB="0" distL="0" distR="0" wp14:anchorId="4A860C4C" wp14:editId="13929375">
                  <wp:extent cx="190500" cy="190500"/>
                  <wp:effectExtent l="0" t="0" r="0" b="0"/>
                  <wp:docPr id="29" name="Graphisme 23" descr="Icône de télé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sme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p w14:paraId="27CA6CBB" w14:textId="28AE39E1" w:rsidR="008D4C89" w:rsidRPr="00337E6D" w:rsidRDefault="0043524E" w:rsidP="008D4C89">
            <w:pPr>
              <w:pStyle w:val="Coordonnes0"/>
              <w:rPr>
                <w:rFonts w:asciiTheme="majorHAnsi" w:hAnsiTheme="majorHAnsi"/>
                <w:b/>
                <w:bCs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E9A32E" wp14:editId="78E22AF2">
                      <wp:simplePos x="0" y="0"/>
                      <wp:positionH relativeFrom="column">
                        <wp:posOffset>2727960</wp:posOffset>
                      </wp:positionH>
                      <wp:positionV relativeFrom="paragraph">
                        <wp:posOffset>67310</wp:posOffset>
                      </wp:positionV>
                      <wp:extent cx="3398520" cy="411480"/>
                      <wp:effectExtent l="0" t="0" r="11430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852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047123" w14:textId="1452D6C8" w:rsidR="00214324" w:rsidRPr="00214324" w:rsidRDefault="00214324" w:rsidP="002143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214324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COMP</w:t>
                                  </w: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E</w:t>
                                  </w:r>
                                  <w:r w:rsidRPr="00214324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TENCES</w:t>
                                  </w:r>
                                </w:p>
                                <w:p w14:paraId="5E420938" w14:textId="77777777" w:rsidR="0043524E" w:rsidRDefault="004352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9A32E" id="Rectangle 4" o:spid="_x0000_s1026" style="position:absolute;margin-left:214.8pt;margin-top:5.3pt;width:267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" fillcolor="#ff99c7 [1300]" strokecolor="#ff99c7 [1300]" strokeweight="1pt">
                      <v:textbox>
                        <w:txbxContent>
                          <w:p w14:paraId="22047123" w14:textId="1452D6C8" w:rsidR="00214324" w:rsidRPr="00214324" w:rsidRDefault="00214324" w:rsidP="00214324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1432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  <w:r w:rsidRPr="0021432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TENCES</w:t>
                            </w:r>
                          </w:p>
                          <w:p w14:paraId="5E420938" w14:textId="77777777" w:rsidR="0043524E" w:rsidRDefault="0043524E"/>
                        </w:txbxContent>
                      </v:textbox>
                    </v:rect>
                  </w:pict>
                </mc:Fallback>
              </mc:AlternateContent>
            </w:r>
            <w:r w:rsidR="0071393F" w:rsidRPr="00337E6D">
              <w:rPr>
                <w:rFonts w:asciiTheme="majorHAnsi" w:hAnsiTheme="majorHAnsi"/>
                <w:b/>
                <w:bCs/>
                <w:szCs w:val="22"/>
              </w:rPr>
              <w:t>Téléphone</w:t>
            </w:r>
          </w:p>
          <w:p w14:paraId="1BBA0D64" w14:textId="29552F45" w:rsidR="008D4C89" w:rsidRDefault="0071393F" w:rsidP="008D4C89">
            <w:r>
              <w:t>83.14.55</w:t>
            </w:r>
          </w:p>
        </w:tc>
        <w:tc>
          <w:tcPr>
            <w:tcW w:w="63" w:type="dxa"/>
            <w:vMerge/>
          </w:tcPr>
          <w:p w14:paraId="4BA0656F" w14:textId="77777777" w:rsidR="008D4C89" w:rsidRDefault="008D4C89" w:rsidP="008064DE"/>
        </w:tc>
        <w:tc>
          <w:tcPr>
            <w:tcW w:w="4820" w:type="dxa"/>
            <w:vMerge/>
          </w:tcPr>
          <w:p w14:paraId="63601E53" w14:textId="77777777" w:rsidR="008D4C89" w:rsidRDefault="008D4C89" w:rsidP="008064DE"/>
        </w:tc>
      </w:tr>
      <w:tr w:rsidR="008D4C89" w14:paraId="7647D050" w14:textId="77777777" w:rsidTr="00EA2A43">
        <w:trPr>
          <w:trHeight w:val="1152"/>
        </w:trPr>
        <w:tc>
          <w:tcPr>
            <w:tcW w:w="630" w:type="dxa"/>
            <w:vAlign w:val="center"/>
          </w:tcPr>
          <w:p w14:paraId="17901E80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fr-FR"/>
              </w:rPr>
              <w:drawing>
                <wp:inline distT="0" distB="0" distL="0" distR="0" wp14:anchorId="792FACCB" wp14:editId="3504D7EA">
                  <wp:extent cx="220980" cy="220980"/>
                  <wp:effectExtent l="0" t="0" r="7620" b="7620"/>
                  <wp:docPr id="31" name="Graphisme 27" descr="Icône du symbole @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sme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p w14:paraId="0EEEE55A" w14:textId="79AA97D6" w:rsidR="008D4C89" w:rsidRPr="00337E6D" w:rsidRDefault="0071393F" w:rsidP="008D4C89">
            <w:pPr>
              <w:pStyle w:val="Coordonnes0"/>
              <w:rPr>
                <w:rFonts w:asciiTheme="majorHAnsi" w:hAnsiTheme="majorHAnsi"/>
                <w:b/>
                <w:bCs/>
              </w:rPr>
            </w:pPr>
            <w:proofErr w:type="gramStart"/>
            <w:r w:rsidRPr="00337E6D">
              <w:rPr>
                <w:rFonts w:asciiTheme="majorHAnsi" w:hAnsiTheme="majorHAnsi"/>
                <w:b/>
                <w:bCs/>
              </w:rPr>
              <w:t>Email</w:t>
            </w:r>
            <w:proofErr w:type="gramEnd"/>
          </w:p>
          <w:p w14:paraId="3E616BA3" w14:textId="77777777" w:rsidR="00214324" w:rsidRDefault="001D45D5" w:rsidP="008D4C89">
            <w:pPr>
              <w:rPr>
                <w:color w:val="00768E" w:themeColor="accent2" w:themeShade="80"/>
                <w:u w:val="single"/>
              </w:rPr>
            </w:pPr>
            <w:hyperlink r:id="rId19" w:history="1">
              <w:r w:rsidR="00214324" w:rsidRPr="00631838">
                <w:rPr>
                  <w:rStyle w:val="Lienhypertexte"/>
                </w:rPr>
                <w:t>Joyce.jinrui@hotmail.fr</w:t>
              </w:r>
            </w:hyperlink>
          </w:p>
          <w:p w14:paraId="7DE160CB" w14:textId="1E67532B" w:rsidR="00214324" w:rsidRPr="00B72D6F" w:rsidRDefault="001D45D5" w:rsidP="008D4C89">
            <w:pPr>
              <w:rPr>
                <w:rStyle w:val="Lienhypertexte"/>
              </w:rPr>
            </w:pPr>
            <w:hyperlink r:id="rId20" w:history="1">
              <w:r w:rsidR="00214324" w:rsidRPr="00631838">
                <w:rPr>
                  <w:rStyle w:val="Lienhypertexte"/>
                </w:rPr>
                <w:t>J.matthieu@cci-formation.nc</w:t>
              </w:r>
            </w:hyperlink>
          </w:p>
        </w:tc>
        <w:tc>
          <w:tcPr>
            <w:tcW w:w="63" w:type="dxa"/>
            <w:vMerge/>
          </w:tcPr>
          <w:p w14:paraId="4A4B474D" w14:textId="77777777" w:rsidR="008D4C89" w:rsidRDefault="008D4C89" w:rsidP="008064DE"/>
        </w:tc>
        <w:tc>
          <w:tcPr>
            <w:tcW w:w="4820" w:type="dxa"/>
            <w:vMerge/>
          </w:tcPr>
          <w:p w14:paraId="44FB430B" w14:textId="77777777" w:rsidR="008D4C89" w:rsidRDefault="008D4C89" w:rsidP="008064DE"/>
        </w:tc>
      </w:tr>
      <w:tr w:rsidR="008D4C89" w14:paraId="6F266D13" w14:textId="77777777" w:rsidTr="00EA2A43">
        <w:trPr>
          <w:trHeight w:val="1162"/>
        </w:trPr>
        <w:tc>
          <w:tcPr>
            <w:tcW w:w="630" w:type="dxa"/>
            <w:vAlign w:val="center"/>
          </w:tcPr>
          <w:p w14:paraId="3C0F8CAA" w14:textId="22892BEB" w:rsidR="008D4C89" w:rsidRDefault="0071393F" w:rsidP="00BD7651">
            <w:pPr>
              <w:jc w:val="center"/>
            </w:pPr>
            <w:r w:rsidRPr="00F4731D">
              <w:rPr>
                <w:noProof/>
                <w:lang w:bidi="fr-FR"/>
              </w:rPr>
              <w:drawing>
                <wp:inline distT="0" distB="0" distL="0" distR="0" wp14:anchorId="0366AAD2" wp14:editId="14B3E29A">
                  <wp:extent cx="198120" cy="198120"/>
                  <wp:effectExtent l="0" t="0" r="0" b="0"/>
                  <wp:docPr id="41" name="Graphisme 33" descr="Icône d’emplac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sme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p w14:paraId="30920719" w14:textId="2FD80E10" w:rsidR="0071393F" w:rsidRPr="00337E6D" w:rsidRDefault="0071393F" w:rsidP="0071393F">
            <w:pPr>
              <w:pStyle w:val="Coordonnes0"/>
              <w:rPr>
                <w:rFonts w:asciiTheme="majorHAnsi" w:hAnsiTheme="majorHAnsi"/>
                <w:b/>
                <w:bCs/>
              </w:rPr>
            </w:pPr>
            <w:r w:rsidRPr="00337E6D">
              <w:rPr>
                <w:rFonts w:asciiTheme="majorHAnsi" w:hAnsiTheme="majorHAnsi"/>
                <w:b/>
                <w:bCs/>
              </w:rPr>
              <w:t>Adresse</w:t>
            </w:r>
          </w:p>
          <w:p w14:paraId="00D321F2" w14:textId="77777777" w:rsidR="008D4C89" w:rsidRDefault="0071393F" w:rsidP="0071393F">
            <w:pPr>
              <w:pStyle w:val="Coordonnes"/>
            </w:pPr>
            <w:r>
              <w:t>6 Lot Les Pétroglyphes Païta</w:t>
            </w:r>
          </w:p>
          <w:p w14:paraId="40E13C03" w14:textId="1203B5E5" w:rsidR="0071393F" w:rsidRDefault="0071393F" w:rsidP="0071393F">
            <w:pPr>
              <w:pStyle w:val="Coordonnes"/>
            </w:pPr>
            <w:r>
              <w:t>BP 2153 98890 Païta</w:t>
            </w:r>
          </w:p>
        </w:tc>
        <w:tc>
          <w:tcPr>
            <w:tcW w:w="63" w:type="dxa"/>
            <w:vMerge/>
          </w:tcPr>
          <w:p w14:paraId="1BC80633" w14:textId="77777777" w:rsidR="008D4C89" w:rsidRDefault="008D4C89" w:rsidP="008064DE"/>
        </w:tc>
        <w:tc>
          <w:tcPr>
            <w:tcW w:w="4820" w:type="dxa"/>
            <w:vMerge/>
          </w:tcPr>
          <w:p w14:paraId="63A29476" w14:textId="77777777" w:rsidR="008D4C89" w:rsidRDefault="008D4C89" w:rsidP="008064DE"/>
        </w:tc>
      </w:tr>
      <w:tr w:rsidR="008D4C89" w14:paraId="4EB40360" w14:textId="77777777" w:rsidTr="00EA2A43">
        <w:trPr>
          <w:trHeight w:val="1296"/>
        </w:trPr>
        <w:tc>
          <w:tcPr>
            <w:tcW w:w="630" w:type="dxa"/>
            <w:vAlign w:val="center"/>
          </w:tcPr>
          <w:p w14:paraId="3033558F" w14:textId="629A081F" w:rsidR="008D4C89" w:rsidRPr="0071393F" w:rsidRDefault="0071393F" w:rsidP="00BD7651">
            <w:pPr>
              <w:jc w:val="center"/>
              <w:rPr>
                <w:b/>
                <w:bCs/>
              </w:rPr>
            </w:pPr>
            <w:r w:rsidRPr="0071393F"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4410" w:type="dxa"/>
            <w:vMerge w:val="restart"/>
            <w:tcMar>
              <w:left w:w="216" w:type="dxa"/>
            </w:tcMar>
          </w:tcPr>
          <w:p w14:paraId="3C6618E7" w14:textId="03AC17DC" w:rsidR="008D4C89" w:rsidRPr="00337E6D" w:rsidRDefault="0071393F" w:rsidP="00B72D6F">
            <w:pPr>
              <w:pStyle w:val="Coordonnes0"/>
              <w:rPr>
                <w:rFonts w:asciiTheme="majorHAnsi" w:hAnsiTheme="majorHAnsi"/>
                <w:b/>
                <w:bCs/>
              </w:rPr>
            </w:pPr>
            <w:r w:rsidRPr="00337E6D">
              <w:rPr>
                <w:rFonts w:asciiTheme="majorHAnsi" w:hAnsiTheme="majorHAnsi"/>
                <w:b/>
                <w:bCs/>
              </w:rPr>
              <w:t xml:space="preserve">Informations Complémentaires </w:t>
            </w:r>
          </w:p>
          <w:p w14:paraId="4212258B" w14:textId="0A579658" w:rsidR="009147C3" w:rsidRDefault="009147C3" w:rsidP="009147C3">
            <w:pPr>
              <w:pStyle w:val="Coordonnes"/>
            </w:pPr>
            <w:proofErr w:type="gramStart"/>
            <w:r>
              <w:t>Âge :</w:t>
            </w:r>
            <w:proofErr w:type="gramEnd"/>
            <w:r>
              <w:t xml:space="preserve"> 32 ans – 10/05/1988</w:t>
            </w:r>
          </w:p>
          <w:p w14:paraId="3C2555D2" w14:textId="5D2F5348" w:rsidR="008D4C89" w:rsidRDefault="009147C3" w:rsidP="009147C3">
            <w:pPr>
              <w:pStyle w:val="Coordonnes"/>
            </w:pPr>
            <w:r>
              <w:t>Permis B – Véhicule personnel</w:t>
            </w:r>
          </w:p>
          <w:p w14:paraId="7B9ADC86" w14:textId="4D3B86CC" w:rsidR="009147C3" w:rsidRDefault="009147C3" w:rsidP="009147C3">
            <w:pPr>
              <w:pStyle w:val="Coordonnes"/>
            </w:pPr>
            <w:r>
              <w:t>1 enfant</w:t>
            </w:r>
          </w:p>
          <w:p w14:paraId="5584ACE9" w14:textId="0C57D6FF" w:rsidR="009147C3" w:rsidRDefault="009147C3" w:rsidP="009147C3">
            <w:pPr>
              <w:pStyle w:val="Coordonnes"/>
            </w:pPr>
          </w:p>
          <w:p w14:paraId="02CEF7A6" w14:textId="4DDD206B" w:rsidR="00337E6D" w:rsidRPr="00337E6D" w:rsidRDefault="00337E6D" w:rsidP="009147C3">
            <w:pPr>
              <w:pStyle w:val="Coordonnes"/>
              <w:rPr>
                <w:rFonts w:asciiTheme="majorHAnsi" w:hAnsiTheme="majorHAnsi"/>
                <w:b/>
                <w:bCs/>
              </w:rPr>
            </w:pPr>
            <w:r w:rsidRPr="00337E6D">
              <w:rPr>
                <w:rFonts w:asciiTheme="majorHAnsi" w:hAnsiTheme="majorHAnsi"/>
                <w:b/>
                <w:bCs/>
              </w:rPr>
              <w:t>Activités</w:t>
            </w:r>
          </w:p>
          <w:p w14:paraId="0D6D7DBF" w14:textId="77777777" w:rsidR="00337E6D" w:rsidRDefault="00337E6D" w:rsidP="009147C3">
            <w:pPr>
              <w:pStyle w:val="Coordonnes"/>
            </w:pPr>
            <w:r>
              <w:t xml:space="preserve">Lecture </w:t>
            </w:r>
          </w:p>
          <w:p w14:paraId="2F556C8F" w14:textId="67313DFA" w:rsidR="00337E6D" w:rsidRDefault="00337E6D" w:rsidP="009147C3">
            <w:pPr>
              <w:pStyle w:val="Coordonnes"/>
            </w:pPr>
            <w:r>
              <w:t>Randonnée</w:t>
            </w:r>
          </w:p>
        </w:tc>
        <w:tc>
          <w:tcPr>
            <w:tcW w:w="63" w:type="dxa"/>
            <w:vMerge/>
          </w:tcPr>
          <w:p w14:paraId="7B328762" w14:textId="77777777" w:rsidR="008D4C89" w:rsidRDefault="008D4C89" w:rsidP="008064DE"/>
        </w:tc>
        <w:tc>
          <w:tcPr>
            <w:tcW w:w="4820" w:type="dxa"/>
            <w:vMerge/>
          </w:tcPr>
          <w:p w14:paraId="5C80A7D8" w14:textId="77777777" w:rsidR="008D4C89" w:rsidRDefault="008D4C89" w:rsidP="008064DE"/>
        </w:tc>
      </w:tr>
      <w:tr w:rsidR="008D4C89" w14:paraId="5CC68EEF" w14:textId="77777777" w:rsidTr="00EA2A43">
        <w:trPr>
          <w:trHeight w:val="1296"/>
        </w:trPr>
        <w:tc>
          <w:tcPr>
            <w:tcW w:w="630" w:type="dxa"/>
            <w:vAlign w:val="center"/>
          </w:tcPr>
          <w:p w14:paraId="6AF26804" w14:textId="4A366740" w:rsidR="008D4C89" w:rsidRPr="00F4731D" w:rsidRDefault="00EA2A43" w:rsidP="00BD765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9097AAD" wp14:editId="47A14C30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-220980</wp:posOffset>
                  </wp:positionV>
                  <wp:extent cx="480060" cy="462915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0" w:type="dxa"/>
            <w:vMerge/>
            <w:tcMar>
              <w:left w:w="216" w:type="dxa"/>
            </w:tcMar>
          </w:tcPr>
          <w:p w14:paraId="708D621A" w14:textId="77777777" w:rsidR="008D4C89" w:rsidRDefault="008D4C89" w:rsidP="00BD7651"/>
        </w:tc>
        <w:tc>
          <w:tcPr>
            <w:tcW w:w="63" w:type="dxa"/>
            <w:vMerge/>
          </w:tcPr>
          <w:p w14:paraId="7AF97B00" w14:textId="77777777" w:rsidR="008D4C89" w:rsidRDefault="008D4C89" w:rsidP="008064DE"/>
        </w:tc>
        <w:tc>
          <w:tcPr>
            <w:tcW w:w="4820" w:type="dxa"/>
            <w:vMerge/>
          </w:tcPr>
          <w:p w14:paraId="4FF09D12" w14:textId="77777777" w:rsidR="008D4C89" w:rsidRDefault="008D4C89" w:rsidP="008064DE"/>
        </w:tc>
      </w:tr>
      <w:tr w:rsidR="008D4C89" w14:paraId="2302E170" w14:textId="77777777" w:rsidTr="00EA2A43">
        <w:trPr>
          <w:trHeight w:val="1008"/>
        </w:trPr>
        <w:tc>
          <w:tcPr>
            <w:tcW w:w="630" w:type="dxa"/>
            <w:tcBorders>
              <w:bottom w:val="nil"/>
            </w:tcBorders>
            <w:vAlign w:val="center"/>
          </w:tcPr>
          <w:p w14:paraId="48664708" w14:textId="62157B50" w:rsidR="008D4C89" w:rsidRDefault="00FF6BDB" w:rsidP="00BD7651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62610" wp14:editId="29E07F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603250</wp:posOffset>
                      </wp:positionV>
                      <wp:extent cx="541020" cy="12573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55248" id="Rectangle 3" o:spid="_x0000_s1026" style="position:absolute;margin-left:0;margin-top:47.5pt;width:42.6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" fillcolor="white [3212]" stroked="f" strokeweight="1pt"/>
                  </w:pict>
                </mc:Fallback>
              </mc:AlternateContent>
            </w:r>
          </w:p>
        </w:tc>
        <w:tc>
          <w:tcPr>
            <w:tcW w:w="4410" w:type="dxa"/>
            <w:tcBorders>
              <w:bottom w:val="nil"/>
            </w:tcBorders>
            <w:tcMar>
              <w:left w:w="216" w:type="dxa"/>
            </w:tcMar>
          </w:tcPr>
          <w:p w14:paraId="5A11FD0E" w14:textId="529F73D5" w:rsidR="009147C3" w:rsidRPr="00B10F45" w:rsidRDefault="009147C3" w:rsidP="00B10F45">
            <w:pPr>
              <w:pStyle w:val="Coordonnes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3" w:type="dxa"/>
            <w:vMerge/>
            <w:tcBorders>
              <w:bottom w:val="nil"/>
            </w:tcBorders>
          </w:tcPr>
          <w:p w14:paraId="7F25F027" w14:textId="77777777" w:rsidR="008D4C89" w:rsidRDefault="008D4C89" w:rsidP="008064DE"/>
        </w:tc>
        <w:tc>
          <w:tcPr>
            <w:tcW w:w="4820" w:type="dxa"/>
            <w:vMerge/>
            <w:tcBorders>
              <w:bottom w:val="nil"/>
            </w:tcBorders>
          </w:tcPr>
          <w:p w14:paraId="6D7B01D9" w14:textId="77777777" w:rsidR="008D4C89" w:rsidRDefault="008D4C89" w:rsidP="008064DE"/>
        </w:tc>
      </w:tr>
    </w:tbl>
    <w:p w14:paraId="4AB378DE" w14:textId="17BA2ABB" w:rsidR="004B4298" w:rsidRPr="004B4298" w:rsidRDefault="00214324" w:rsidP="005657C5">
      <w:pPr>
        <w:tabs>
          <w:tab w:val="left" w:pos="2955"/>
        </w:tabs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BE93D" wp14:editId="74E83C22">
                <wp:simplePos x="0" y="0"/>
                <wp:positionH relativeFrom="column">
                  <wp:posOffset>-68580</wp:posOffset>
                </wp:positionH>
                <wp:positionV relativeFrom="paragraph">
                  <wp:posOffset>-665400</wp:posOffset>
                </wp:positionV>
                <wp:extent cx="563880" cy="906699"/>
                <wp:effectExtent l="0" t="0" r="2667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906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2B4E3" id="Rectangle 5" o:spid="_x0000_s1026" style="position:absolute;margin-left:-5.4pt;margin-top:-52.4pt;width:44.4pt;height:7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" fillcolor="white [3212]" strokecolor="white [3212]" strokeweight="1pt"/>
            </w:pict>
          </mc:Fallback>
        </mc:AlternateContent>
      </w:r>
    </w:p>
    <w:sectPr w:rsidR="004B4298" w:rsidRPr="004B4298" w:rsidSect="002402E6">
      <w:headerReference w:type="default" r:id="rId24"/>
      <w:pgSz w:w="11906" w:h="16838" w:code="9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45249" w14:textId="77777777" w:rsidR="001D45D5" w:rsidRDefault="001D45D5" w:rsidP="00BA3253">
      <w:pPr>
        <w:spacing w:after="0" w:line="240" w:lineRule="auto"/>
      </w:pPr>
      <w:r>
        <w:separator/>
      </w:r>
    </w:p>
  </w:endnote>
  <w:endnote w:type="continuationSeparator" w:id="0">
    <w:p w14:paraId="1CDCF769" w14:textId="77777777" w:rsidR="001D45D5" w:rsidRDefault="001D45D5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31F13" w14:textId="77777777" w:rsidR="001D45D5" w:rsidRDefault="001D45D5" w:rsidP="00BA3253">
      <w:pPr>
        <w:spacing w:after="0" w:line="240" w:lineRule="auto"/>
      </w:pPr>
      <w:r>
        <w:separator/>
      </w:r>
    </w:p>
  </w:footnote>
  <w:footnote w:type="continuationSeparator" w:id="0">
    <w:p w14:paraId="6A5250EC" w14:textId="77777777" w:rsidR="001D45D5" w:rsidRDefault="001D45D5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BF772" w14:textId="62D4A037" w:rsidR="004B4298" w:rsidRDefault="008064DE">
    <w:pPr>
      <w:pStyle w:val="En-tte"/>
    </w:pPr>
    <w:r w:rsidRPr="00F4731D"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FC1BC3" wp14:editId="02609E30">
              <wp:simplePos x="0" y="0"/>
              <wp:positionH relativeFrom="page">
                <wp:posOffset>373380</wp:posOffset>
              </wp:positionH>
              <wp:positionV relativeFrom="page">
                <wp:posOffset>670560</wp:posOffset>
              </wp:positionV>
              <wp:extent cx="7010600" cy="9410700"/>
              <wp:effectExtent l="0" t="0" r="635" b="0"/>
              <wp:wrapNone/>
              <wp:docPr id="2" name="Groupe 17" descr="élément décoratif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410700"/>
                        <a:chOff x="226800" y="226800"/>
                        <a:chExt cx="6393514" cy="8690399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 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 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Connecteur droit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Connecteur droit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Connecteur droit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4FCAFE" id="Groupe 17" o:spid="_x0000_s1026" alt="élément décoratif" style="position:absolute;margin-left:29.4pt;margin-top:52.8pt;width:552pt;height:741pt;z-index:251659264;mso-width-percent:902;mso-position-horizontal-relative:page;mso-position-vertical-relative:page;mso-width-percent:902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 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 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Connecteur droit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Connecteur droit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Connecteur droit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71393F"/>
    <w:rsid w:val="00102303"/>
    <w:rsid w:val="00176419"/>
    <w:rsid w:val="001D406F"/>
    <w:rsid w:val="001D45D5"/>
    <w:rsid w:val="002044D7"/>
    <w:rsid w:val="00211307"/>
    <w:rsid w:val="00214324"/>
    <w:rsid w:val="002402E6"/>
    <w:rsid w:val="0024595B"/>
    <w:rsid w:val="002C11C9"/>
    <w:rsid w:val="002F0644"/>
    <w:rsid w:val="00337E6D"/>
    <w:rsid w:val="003714DA"/>
    <w:rsid w:val="003C3388"/>
    <w:rsid w:val="00401D3B"/>
    <w:rsid w:val="0043524E"/>
    <w:rsid w:val="0045614D"/>
    <w:rsid w:val="00471CCF"/>
    <w:rsid w:val="004B4298"/>
    <w:rsid w:val="0056526B"/>
    <w:rsid w:val="005657C5"/>
    <w:rsid w:val="00662ADC"/>
    <w:rsid w:val="00696538"/>
    <w:rsid w:val="006B1DF7"/>
    <w:rsid w:val="0071393F"/>
    <w:rsid w:val="007D0FB7"/>
    <w:rsid w:val="007F053E"/>
    <w:rsid w:val="008064DE"/>
    <w:rsid w:val="008D16E5"/>
    <w:rsid w:val="008D4C89"/>
    <w:rsid w:val="008F2E01"/>
    <w:rsid w:val="009147C3"/>
    <w:rsid w:val="009A1903"/>
    <w:rsid w:val="009A796B"/>
    <w:rsid w:val="009E36DD"/>
    <w:rsid w:val="00AB450B"/>
    <w:rsid w:val="00B10F45"/>
    <w:rsid w:val="00B16442"/>
    <w:rsid w:val="00B56A80"/>
    <w:rsid w:val="00B72D6F"/>
    <w:rsid w:val="00BA3253"/>
    <w:rsid w:val="00BD7651"/>
    <w:rsid w:val="00C94263"/>
    <w:rsid w:val="00CD1D13"/>
    <w:rsid w:val="00CD5B1D"/>
    <w:rsid w:val="00CE0856"/>
    <w:rsid w:val="00D7321E"/>
    <w:rsid w:val="00DE591D"/>
    <w:rsid w:val="00E9565F"/>
    <w:rsid w:val="00EA2A43"/>
    <w:rsid w:val="00FB5251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265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9"/>
  </w:style>
  <w:style w:type="paragraph" w:styleId="Titre1">
    <w:name w:val="heading 1"/>
    <w:basedOn w:val="Normal"/>
    <w:next w:val="Normal"/>
    <w:link w:val="Titre1C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D1D13"/>
  </w:style>
  <w:style w:type="paragraph" w:styleId="Pieddepage">
    <w:name w:val="footer"/>
    <w:basedOn w:val="Normal"/>
    <w:link w:val="Pieddepage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re">
    <w:name w:val="Title"/>
    <w:basedOn w:val="NormalWeb"/>
    <w:next w:val="Normal"/>
    <w:link w:val="TitreCar"/>
    <w:uiPriority w:val="10"/>
    <w:qFormat/>
    <w:rsid w:val="008D16E5"/>
    <w:pPr>
      <w:spacing w:before="4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reCar">
    <w:name w:val="Titre Car"/>
    <w:basedOn w:val="Policepardfaut"/>
    <w:link w:val="Titre"/>
    <w:uiPriority w:val="10"/>
    <w:rsid w:val="008D16E5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xtedelespacerserv">
    <w:name w:val="Placeholder Text"/>
    <w:basedOn w:val="Policepardfaut"/>
    <w:uiPriority w:val="99"/>
    <w:semiHidden/>
    <w:rsid w:val="00176419"/>
    <w:rPr>
      <w:color w:val="808080"/>
    </w:rPr>
  </w:style>
  <w:style w:type="paragraph" w:customStyle="1" w:styleId="Coordonnes">
    <w:name w:val="Coordonnées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ous-titre">
    <w:name w:val="Subtitle"/>
    <w:basedOn w:val="NormalWeb"/>
    <w:next w:val="Normal"/>
    <w:link w:val="Sous-titreC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ous-titreCar">
    <w:name w:val="Sous-titre Car"/>
    <w:basedOn w:val="Policepardfaut"/>
    <w:link w:val="Sous-titr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Grilledutableau">
    <w:name w:val="Table Grid"/>
    <w:basedOn w:val="Tableau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">
    <w:name w:val="Adresse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Informationssurledestinataire">
    <w:name w:val="Informations sur le destinataire"/>
    <w:basedOn w:val="Adresse"/>
    <w:qFormat/>
    <w:rsid w:val="00176419"/>
    <w:pPr>
      <w:ind w:right="0"/>
      <w:jc w:val="right"/>
    </w:pPr>
    <w:rPr>
      <w:color w:val="auto"/>
    </w:rPr>
  </w:style>
  <w:style w:type="character" w:customStyle="1" w:styleId="Textegris">
    <w:name w:val="Texte gris"/>
    <w:basedOn w:val="Policepardfaut"/>
    <w:uiPriority w:val="4"/>
    <w:semiHidden/>
    <w:qFormat/>
    <w:rsid w:val="00176419"/>
    <w:rPr>
      <w:color w:val="808080" w:themeColor="background1" w:themeShade="80"/>
    </w:rPr>
  </w:style>
  <w:style w:type="character" w:customStyle="1" w:styleId="Titre1Car">
    <w:name w:val="Titre 1 Car"/>
    <w:basedOn w:val="Policepardfaut"/>
    <w:link w:val="Titre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Datescls">
    <w:name w:val="Dates clé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Intitulduposte">
    <w:name w:val="Intitulé du poste"/>
    <w:basedOn w:val="Normal"/>
    <w:qFormat/>
    <w:rsid w:val="008064DE"/>
    <w:pPr>
      <w:spacing w:after="0"/>
    </w:pPr>
  </w:style>
  <w:style w:type="paragraph" w:customStyle="1" w:styleId="Nomdelasocit">
    <w:name w:val="Nom de la société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ar">
    <w:name w:val="Date Car"/>
    <w:basedOn w:val="Policepardfau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ordonnes0">
    <w:name w:val="Coordonnée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Lienhypertexte">
    <w:name w:val="Hyperlink"/>
    <w:basedOn w:val="Policepardfau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856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1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yperlink" Target="mailto:J.matthieu@cci-formation.n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jpg"/><Relationship Id="rId19" Type="http://schemas.openxmlformats.org/officeDocument/2006/relationships/hyperlink" Target="mailto:Joyce.jinrui@hotmail.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sv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AppData\Roaming\Microsoft\Templates\CV%20pense-b&#234;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06B299009E41D0B3538FEA59B68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EC7C8-AF6E-48F6-9A81-0839A331726D}"/>
      </w:docPartPr>
      <w:docPartBody>
        <w:p w:rsidR="000611C0" w:rsidRDefault="00DD70AA">
          <w:pPr>
            <w:pStyle w:val="6306B299009E41D0B3538FEA59B68C49"/>
          </w:pPr>
          <w:r w:rsidRPr="00B72D6F">
            <w:rPr>
              <w:rStyle w:val="Titre1Car"/>
              <w:lang w:bidi="fr-FR"/>
            </w:rPr>
            <w:t>Expérience</w:t>
          </w:r>
        </w:p>
      </w:docPartBody>
    </w:docPart>
    <w:docPart>
      <w:docPartPr>
        <w:name w:val="20CC8124467F4716805962F262089C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4386E-4ACF-4A2C-BD4E-797AD2B03675}"/>
      </w:docPartPr>
      <w:docPartBody>
        <w:p w:rsidR="000611C0" w:rsidRDefault="00DD70AA">
          <w:pPr>
            <w:pStyle w:val="20CC8124467F4716805962F262089C4E"/>
          </w:pPr>
          <w:r w:rsidRPr="008064DE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AA"/>
    <w:rsid w:val="000611C0"/>
    <w:rsid w:val="00792F72"/>
    <w:rsid w:val="00796123"/>
    <w:rsid w:val="00D94454"/>
    <w:rsid w:val="00D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DD7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customStyle="1" w:styleId="6306B299009E41D0B3538FEA59B68C49">
    <w:name w:val="6306B299009E41D0B3538FEA59B68C49"/>
  </w:style>
  <w:style w:type="paragraph" w:customStyle="1" w:styleId="20CC8124467F4716805962F262089C4E">
    <w:name w:val="20CC8124467F4716805962F262089C4E"/>
  </w:style>
  <w:style w:type="paragraph" w:styleId="Sous-titre">
    <w:name w:val="Subtitle"/>
    <w:basedOn w:val="NormalWeb"/>
    <w:next w:val="Normal"/>
    <w:link w:val="Sous-titreC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="Gill Sans MT" w:hAnsi="Gill Sans MT"/>
      <w:color w:val="000000" w:themeColor="text1"/>
      <w:kern w:val="24"/>
      <w:sz w:val="36"/>
      <w:szCs w:val="40"/>
      <w:lang w:val="en-ZA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D70AA"/>
    <w:rPr>
      <w:rFonts w:asciiTheme="majorHAnsi" w:eastAsiaTheme="majorEastAsia" w:hAnsiTheme="majorHAnsi" w:cstheme="majorBidi"/>
      <w:b/>
      <w:szCs w:val="26"/>
      <w:lang w:eastAsia="en-US"/>
    </w:rPr>
  </w:style>
  <w:style w:type="character" w:styleId="Lienhypertexte">
    <w:name w:val="Hyperlink"/>
    <w:basedOn w:val="Policepardfaut"/>
    <w:uiPriority w:val="99"/>
    <w:unhideWhenUsed/>
    <w:rPr>
      <w:color w:val="833C0B" w:themeColor="accent2" w:themeShade="80"/>
      <w:u w:val="single"/>
    </w:rPr>
  </w:style>
  <w:style w:type="character" w:styleId="Textedelespacerserv">
    <w:name w:val="Placeholder Text"/>
    <w:basedOn w:val="Policepardfaut"/>
    <w:uiPriority w:val="99"/>
    <w:semiHidden/>
    <w:rsid w:val="00DD70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pense-bête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2020-05-26T01:33:00Z</dcterms:created>
  <dcterms:modified xsi:type="dcterms:W3CDTF">2021-02-28T23:31:00Z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